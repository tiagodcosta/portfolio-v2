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D852" w14:textId="0E1DE413" w:rsidR="006444A5" w:rsidRDefault="00441E65" w:rsidP="007C30BF">
      <w:pPr>
        <w:tabs>
          <w:tab w:val="left" w:pos="1710"/>
        </w:tabs>
        <w:spacing w:line="276" w:lineRule="auto"/>
        <w:jc w:val="center"/>
        <w:rPr>
          <w:rFonts w:ascii="Arial" w:hAnsi="Arial" w:cs="Arial"/>
          <w:b/>
          <w:sz w:val="32"/>
          <w:szCs w:val="32"/>
        </w:rPr>
        <w:sectPr w:rsidR="006444A5" w:rsidSect="005B31AC">
          <w:type w:val="continuous"/>
          <w:pgSz w:w="12240" w:h="15840"/>
          <w:pgMar w:top="0" w:right="720" w:bottom="423" w:left="720" w:header="720" w:footer="720" w:gutter="0"/>
          <w:cols w:space="720"/>
          <w:docGrid w:linePitch="360"/>
        </w:sectPr>
      </w:pPr>
      <w:bookmarkStart w:id="0" w:name="_GoBack"/>
      <w:bookmarkEnd w:id="0"/>
      <w:r w:rsidRPr="00616F9E">
        <w:rPr>
          <w:rFonts w:ascii="Arial" w:hAnsi="Arial" w:cs="Arial"/>
          <w:b/>
          <w:sz w:val="36"/>
          <w:szCs w:val="36"/>
        </w:rPr>
        <w:t>Tiago Costa</w:t>
      </w:r>
      <w:r w:rsidR="006444A5">
        <w:rPr>
          <w:rFonts w:ascii="Arial" w:hAnsi="Arial" w:cs="Arial"/>
          <w:b/>
          <w:sz w:val="32"/>
          <w:szCs w:val="32"/>
        </w:rPr>
        <w:br/>
      </w:r>
      <w:r w:rsidR="008910EF">
        <w:rPr>
          <w:rFonts w:ascii="Arial" w:hAnsi="Arial" w:cs="Arial"/>
          <w:b/>
          <w:sz w:val="24"/>
          <w:szCs w:val="24"/>
        </w:rPr>
        <w:t>F</w:t>
      </w:r>
      <w:r w:rsidR="008F4595">
        <w:rPr>
          <w:rFonts w:ascii="Arial" w:hAnsi="Arial" w:cs="Arial"/>
          <w:b/>
          <w:sz w:val="24"/>
          <w:szCs w:val="24"/>
        </w:rPr>
        <w:t>ront-end</w:t>
      </w:r>
      <w:r w:rsidR="006444A5" w:rsidRPr="006444A5">
        <w:rPr>
          <w:rFonts w:ascii="Arial" w:hAnsi="Arial" w:cs="Arial"/>
          <w:b/>
          <w:sz w:val="24"/>
          <w:szCs w:val="24"/>
        </w:rPr>
        <w:t xml:space="preserve"> Developer</w:t>
      </w:r>
    </w:p>
    <w:p w14:paraId="44834ECF" w14:textId="78AF723E" w:rsidR="005B31AC" w:rsidRDefault="005B31AC" w:rsidP="007E51FB">
      <w:p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</w:p>
    <w:p w14:paraId="140ADE13" w14:textId="3A08E947" w:rsidR="00E46D44" w:rsidRDefault="00523402" w:rsidP="007E51FB">
      <w:p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7E51FB">
        <w:rPr>
          <w:rFonts w:ascii="Arial" w:hAnsi="Arial" w:cs="Arial"/>
          <w:b/>
          <w:sz w:val="22"/>
          <w:szCs w:val="22"/>
          <w:u w:val="single"/>
        </w:rPr>
        <w:t>Experience</w:t>
      </w:r>
    </w:p>
    <w:p w14:paraId="7371A7C9" w14:textId="499E89BC" w:rsidR="006C57AB" w:rsidRDefault="00D73732" w:rsidP="00D73732">
      <w:pPr>
        <w:spacing w:before="0" w:after="0" w:line="24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FUNDopolis</w:t>
      </w:r>
      <w:proofErr w:type="spellEnd"/>
      <w:r>
        <w:rPr>
          <w:rFonts w:ascii="Arial" w:hAnsi="Arial" w:cs="Arial"/>
          <w:b/>
          <w:sz w:val="22"/>
          <w:szCs w:val="22"/>
        </w:rPr>
        <w:t>, Boston, MA</w:t>
      </w:r>
      <w:r>
        <w:rPr>
          <w:rFonts w:ascii="Arial" w:hAnsi="Arial" w:cs="Arial"/>
          <w:b/>
          <w:sz w:val="22"/>
          <w:szCs w:val="22"/>
        </w:rPr>
        <w:br/>
      </w:r>
      <w:r w:rsidR="003747D5">
        <w:rPr>
          <w:rFonts w:ascii="Arial" w:hAnsi="Arial" w:cs="Arial"/>
          <w:i/>
          <w:sz w:val="22"/>
          <w:szCs w:val="22"/>
        </w:rPr>
        <w:t>Front-end</w:t>
      </w:r>
      <w:r w:rsidRPr="001C04B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Developer</w:t>
      </w:r>
      <w:r w:rsidRPr="00021696"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Feb 2018 – Present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br/>
        <w:t xml:space="preserve">• </w:t>
      </w:r>
      <w:r w:rsidR="008910EF">
        <w:rPr>
          <w:rFonts w:ascii="Arial" w:hAnsi="Arial" w:cs="Arial"/>
          <w:sz w:val="22"/>
          <w:szCs w:val="22"/>
        </w:rPr>
        <w:t>Build</w:t>
      </w:r>
      <w:r>
        <w:rPr>
          <w:rFonts w:ascii="Arial" w:hAnsi="Arial" w:cs="Arial"/>
          <w:sz w:val="22"/>
          <w:szCs w:val="22"/>
        </w:rPr>
        <w:t xml:space="preserve"> and maintain applications using </w:t>
      </w:r>
      <w:r w:rsidR="006C57AB">
        <w:rPr>
          <w:rFonts w:ascii="Arial" w:hAnsi="Arial" w:cs="Arial"/>
          <w:sz w:val="22"/>
          <w:szCs w:val="22"/>
        </w:rPr>
        <w:t>React</w:t>
      </w:r>
      <w:r w:rsidR="008C0B4D">
        <w:rPr>
          <w:rFonts w:ascii="Arial" w:hAnsi="Arial" w:cs="Arial"/>
          <w:sz w:val="22"/>
          <w:szCs w:val="22"/>
        </w:rPr>
        <w:t>JS</w:t>
      </w:r>
      <w:r w:rsidR="006C57AB">
        <w:rPr>
          <w:rFonts w:ascii="Arial" w:hAnsi="Arial" w:cs="Arial"/>
          <w:sz w:val="22"/>
          <w:szCs w:val="22"/>
        </w:rPr>
        <w:t xml:space="preserve"> and</w:t>
      </w:r>
      <w:r w:rsidR="00B507F4">
        <w:rPr>
          <w:rFonts w:ascii="Arial" w:hAnsi="Arial" w:cs="Arial"/>
          <w:sz w:val="22"/>
          <w:szCs w:val="22"/>
        </w:rPr>
        <w:t xml:space="preserve"> </w:t>
      </w:r>
      <w:r w:rsidR="006C57AB">
        <w:rPr>
          <w:rFonts w:ascii="Arial" w:hAnsi="Arial" w:cs="Arial"/>
          <w:sz w:val="22"/>
          <w:szCs w:val="22"/>
        </w:rPr>
        <w:t>Redux</w:t>
      </w:r>
    </w:p>
    <w:p w14:paraId="02F6AF21" w14:textId="558A2404" w:rsidR="00B82F96" w:rsidRDefault="00B82F96" w:rsidP="00D73732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107A3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82F96">
        <w:rPr>
          <w:rFonts w:ascii="Arial" w:hAnsi="Arial" w:cs="Arial"/>
          <w:sz w:val="22"/>
          <w:szCs w:val="22"/>
        </w:rPr>
        <w:t>Involved in user sections using Agile methodology</w:t>
      </w:r>
    </w:p>
    <w:p w14:paraId="18AED174" w14:textId="3336A447" w:rsidR="00D73732" w:rsidRDefault="00D73732" w:rsidP="00D7373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7A3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Work</w:t>
      </w:r>
      <w:r w:rsidR="008910EF">
        <w:rPr>
          <w:rFonts w:ascii="Arial" w:hAnsi="Arial" w:cs="Arial"/>
          <w:sz w:val="22"/>
          <w:szCs w:val="22"/>
        </w:rPr>
        <w:t xml:space="preserve"> closely</w:t>
      </w:r>
      <w:r>
        <w:rPr>
          <w:rFonts w:ascii="Arial" w:hAnsi="Arial" w:cs="Arial"/>
          <w:sz w:val="22"/>
          <w:szCs w:val="22"/>
        </w:rPr>
        <w:t xml:space="preserve"> with UX Designers to build and maintain features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 xml:space="preserve">• </w:t>
      </w:r>
      <w:r w:rsidR="008910EF" w:rsidRPr="008910EF">
        <w:rPr>
          <w:rFonts w:ascii="Arial" w:hAnsi="Arial" w:cs="Arial"/>
          <w:sz w:val="22"/>
          <w:szCs w:val="22"/>
        </w:rPr>
        <w:t>Write and maintain unit tests</w:t>
      </w:r>
    </w:p>
    <w:p w14:paraId="41ED0F94" w14:textId="46DB3354" w:rsidR="00847D13" w:rsidRDefault="00847D13" w:rsidP="00847D13">
      <w:pPr>
        <w:spacing w:line="240" w:lineRule="auto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Dhammakaya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Foundation</w:t>
      </w:r>
      <w:r w:rsidRPr="006F530F">
        <w:rPr>
          <w:rFonts w:ascii="Arial" w:hAnsi="Arial" w:cs="Arial"/>
          <w:b/>
          <w:sz w:val="22"/>
          <w:szCs w:val="22"/>
        </w:rPr>
        <w:t>, Boston, MA</w:t>
      </w:r>
      <w:r>
        <w:rPr>
          <w:rFonts w:ascii="Arial" w:hAnsi="Arial" w:cs="Arial"/>
          <w:sz w:val="22"/>
          <w:szCs w:val="22"/>
        </w:rPr>
        <w:br/>
      </w:r>
      <w:r w:rsidR="005A4DBF">
        <w:rPr>
          <w:rFonts w:ascii="Arial" w:hAnsi="Arial" w:cs="Arial"/>
          <w:i/>
          <w:sz w:val="22"/>
          <w:szCs w:val="22"/>
        </w:rPr>
        <w:t>Front-end</w:t>
      </w:r>
      <w:r w:rsidR="00E83299">
        <w:rPr>
          <w:rFonts w:ascii="Arial" w:hAnsi="Arial" w:cs="Arial"/>
          <w:i/>
          <w:sz w:val="22"/>
          <w:szCs w:val="22"/>
        </w:rPr>
        <w:t xml:space="preserve"> Developer</w:t>
      </w:r>
      <w:r>
        <w:rPr>
          <w:rFonts w:ascii="Arial" w:hAnsi="Arial" w:cs="Arial"/>
          <w:i/>
          <w:sz w:val="22"/>
          <w:szCs w:val="22"/>
        </w:rPr>
        <w:t>, Jan</w:t>
      </w:r>
      <w:r w:rsidRPr="00A874F2">
        <w:rPr>
          <w:rFonts w:ascii="Arial" w:hAnsi="Arial" w:cs="Arial"/>
          <w:i/>
          <w:sz w:val="22"/>
          <w:szCs w:val="22"/>
        </w:rPr>
        <w:t xml:space="preserve"> 2016 – </w:t>
      </w:r>
      <w:r w:rsidR="00383E67">
        <w:rPr>
          <w:rFonts w:ascii="Arial" w:hAnsi="Arial" w:cs="Arial"/>
          <w:i/>
          <w:sz w:val="22"/>
          <w:szCs w:val="22"/>
        </w:rPr>
        <w:t>Feb 2018</w:t>
      </w:r>
    </w:p>
    <w:p w14:paraId="74ABC73E" w14:textId="0518EE21" w:rsidR="00D73732" w:rsidRPr="00D73732" w:rsidRDefault="00E064B6" w:rsidP="00D73732">
      <w:pPr>
        <w:spacing w:line="240" w:lineRule="auto"/>
        <w:rPr>
          <w:rFonts w:ascii="Arial" w:hAnsi="Arial" w:cs="Arial"/>
          <w:sz w:val="22"/>
          <w:szCs w:val="22"/>
        </w:rPr>
      </w:pPr>
      <w:r w:rsidRPr="00847D13">
        <w:rPr>
          <w:rFonts w:ascii="Arial" w:hAnsi="Arial" w:cs="Arial"/>
          <w:sz w:val="22"/>
          <w:szCs w:val="22"/>
        </w:rPr>
        <w:t xml:space="preserve">• </w:t>
      </w:r>
      <w:r w:rsidR="00297736">
        <w:rPr>
          <w:rFonts w:ascii="Arial" w:hAnsi="Arial" w:cs="Arial"/>
          <w:sz w:val="22"/>
          <w:szCs w:val="22"/>
        </w:rPr>
        <w:t>Develop</w:t>
      </w:r>
      <w:r w:rsidR="00383E67">
        <w:rPr>
          <w:rFonts w:ascii="Arial" w:hAnsi="Arial" w:cs="Arial"/>
          <w:sz w:val="22"/>
          <w:szCs w:val="22"/>
        </w:rPr>
        <w:t>ed</w:t>
      </w:r>
      <w:r w:rsidR="00297736">
        <w:rPr>
          <w:rFonts w:ascii="Arial" w:hAnsi="Arial" w:cs="Arial"/>
          <w:sz w:val="22"/>
          <w:szCs w:val="22"/>
        </w:rPr>
        <w:t xml:space="preserve"> a CRUD/notification system</w:t>
      </w:r>
      <w:r w:rsidR="00A13FB0">
        <w:rPr>
          <w:rFonts w:ascii="Arial" w:hAnsi="Arial" w:cs="Arial"/>
          <w:sz w:val="22"/>
          <w:szCs w:val="22"/>
        </w:rPr>
        <w:t xml:space="preserve"> using ReactJS</w:t>
      </w:r>
      <w:r w:rsidR="00297736">
        <w:rPr>
          <w:rFonts w:ascii="Arial" w:hAnsi="Arial" w:cs="Arial"/>
          <w:sz w:val="22"/>
          <w:szCs w:val="22"/>
        </w:rPr>
        <w:t xml:space="preserve"> and Redux</w:t>
      </w:r>
      <w:r>
        <w:rPr>
          <w:rFonts w:ascii="Arial" w:hAnsi="Arial" w:cs="Arial"/>
          <w:sz w:val="22"/>
          <w:szCs w:val="22"/>
        </w:rPr>
        <w:br/>
      </w:r>
      <w:r w:rsidR="00297736">
        <w:rPr>
          <w:rFonts w:ascii="Arial" w:hAnsi="Arial" w:cs="Arial"/>
          <w:sz w:val="22"/>
          <w:szCs w:val="22"/>
        </w:rPr>
        <w:t>• Design</w:t>
      </w:r>
      <w:r w:rsidR="00383E67">
        <w:rPr>
          <w:rFonts w:ascii="Arial" w:hAnsi="Arial" w:cs="Arial"/>
          <w:sz w:val="22"/>
          <w:szCs w:val="22"/>
        </w:rPr>
        <w:t>ed</w:t>
      </w:r>
      <w:r w:rsidR="00297736">
        <w:rPr>
          <w:rFonts w:ascii="Arial" w:hAnsi="Arial" w:cs="Arial"/>
          <w:sz w:val="22"/>
          <w:szCs w:val="22"/>
        </w:rPr>
        <w:t xml:space="preserve"> and develop</w:t>
      </w:r>
      <w:r w:rsidR="00383E67">
        <w:rPr>
          <w:rFonts w:ascii="Arial" w:hAnsi="Arial" w:cs="Arial"/>
          <w:sz w:val="22"/>
          <w:szCs w:val="22"/>
        </w:rPr>
        <w:t>ed</w:t>
      </w:r>
      <w:r w:rsidR="00847D13" w:rsidRPr="00847D13">
        <w:rPr>
          <w:rFonts w:ascii="Arial" w:hAnsi="Arial" w:cs="Arial"/>
          <w:sz w:val="22"/>
          <w:szCs w:val="22"/>
        </w:rPr>
        <w:t xml:space="preserve"> email templates consideri</w:t>
      </w:r>
      <w:r w:rsidR="002E5F0A">
        <w:rPr>
          <w:rFonts w:ascii="Arial" w:hAnsi="Arial" w:cs="Arial"/>
          <w:sz w:val="22"/>
          <w:szCs w:val="22"/>
        </w:rPr>
        <w:t>ng responsive and cross-browser</w:t>
      </w:r>
      <w:r w:rsidR="004116A7">
        <w:rPr>
          <w:rFonts w:ascii="Arial" w:hAnsi="Arial" w:cs="Arial"/>
          <w:sz w:val="22"/>
          <w:szCs w:val="22"/>
        </w:rPr>
        <w:t>/device compatibility.</w:t>
      </w:r>
      <w:r w:rsidR="00D76551">
        <w:rPr>
          <w:rFonts w:ascii="Arial" w:hAnsi="Arial" w:cs="Arial"/>
          <w:sz w:val="22"/>
          <w:szCs w:val="22"/>
        </w:rPr>
        <w:br/>
      </w:r>
      <w:r w:rsidR="00D76551" w:rsidRPr="00847D13">
        <w:rPr>
          <w:rFonts w:ascii="Arial" w:hAnsi="Arial" w:cs="Arial"/>
          <w:sz w:val="22"/>
          <w:szCs w:val="22"/>
        </w:rPr>
        <w:t xml:space="preserve">• </w:t>
      </w:r>
      <w:r w:rsidR="00D76551" w:rsidRPr="00D76551">
        <w:rPr>
          <w:rFonts w:ascii="Arial" w:hAnsi="Arial" w:cs="Arial"/>
          <w:sz w:val="22"/>
          <w:szCs w:val="22"/>
        </w:rPr>
        <w:t>Achieved an</w:t>
      </w:r>
      <w:r w:rsidR="004E63C4">
        <w:rPr>
          <w:rFonts w:ascii="Arial" w:hAnsi="Arial" w:cs="Arial"/>
          <w:sz w:val="22"/>
          <w:szCs w:val="22"/>
        </w:rPr>
        <w:t xml:space="preserve"> </w:t>
      </w:r>
      <w:r w:rsidR="00D76551" w:rsidRPr="00D76551">
        <w:rPr>
          <w:rFonts w:ascii="Arial" w:hAnsi="Arial" w:cs="Arial"/>
          <w:sz w:val="22"/>
          <w:szCs w:val="22"/>
        </w:rPr>
        <w:t>open rate of 53%</w:t>
      </w:r>
      <w:r w:rsidR="004E63C4">
        <w:rPr>
          <w:rFonts w:ascii="Arial" w:hAnsi="Arial" w:cs="Arial"/>
          <w:sz w:val="22"/>
          <w:szCs w:val="22"/>
        </w:rPr>
        <w:t xml:space="preserve"> emails</w:t>
      </w:r>
      <w:r w:rsidR="00D76551" w:rsidRPr="00D76551">
        <w:rPr>
          <w:rFonts w:ascii="Arial" w:hAnsi="Arial" w:cs="Arial"/>
          <w:sz w:val="22"/>
          <w:szCs w:val="22"/>
        </w:rPr>
        <w:t>, which was good for the field (religious organizations)</w:t>
      </w:r>
    </w:p>
    <w:p w14:paraId="360F3A40" w14:textId="37E969F7" w:rsidR="00D73732" w:rsidRPr="00D73732" w:rsidRDefault="00D73732" w:rsidP="00D7373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>Northeastern University, Boston, MA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t>Web</w:t>
      </w:r>
      <w:r w:rsidRPr="001C04B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Developer</w:t>
      </w:r>
      <w:r w:rsidRPr="00021696"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Sept 2016 – Jan 2018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br/>
        <w:t xml:space="preserve">• </w:t>
      </w:r>
      <w:r>
        <w:rPr>
          <w:rFonts w:ascii="Arial" w:hAnsi="Arial" w:cs="Arial"/>
          <w:sz w:val="22"/>
          <w:szCs w:val="22"/>
        </w:rPr>
        <w:t>Develop</w:t>
      </w:r>
      <w:r w:rsidR="007C7A47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and maintain</w:t>
      </w:r>
      <w:r w:rsidR="007C7A47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internal applications to support online education using HTML5, CSS3, and JavaScript (ES6)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 xml:space="preserve">• </w:t>
      </w:r>
      <w:r w:rsidR="007C7A47">
        <w:rPr>
          <w:rFonts w:ascii="Arial" w:hAnsi="Arial" w:cs="Arial"/>
          <w:sz w:val="22"/>
          <w:szCs w:val="22"/>
        </w:rPr>
        <w:t xml:space="preserve">Worked </w:t>
      </w:r>
      <w:r>
        <w:rPr>
          <w:rFonts w:ascii="Arial" w:hAnsi="Arial" w:cs="Arial"/>
          <w:sz w:val="22"/>
          <w:szCs w:val="22"/>
        </w:rPr>
        <w:t>with UX Designers to build and maintain features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Redesign</w:t>
      </w:r>
      <w:r w:rsidR="007C7A47">
        <w:rPr>
          <w:rFonts w:ascii="Arial" w:hAnsi="Arial" w:cs="Arial"/>
          <w:sz w:val="22"/>
          <w:szCs w:val="22"/>
        </w:rPr>
        <w:t>ed and rebuilt</w:t>
      </w:r>
      <w:r>
        <w:rPr>
          <w:rFonts w:ascii="Arial" w:hAnsi="Arial" w:cs="Arial"/>
          <w:sz w:val="22"/>
          <w:szCs w:val="22"/>
        </w:rPr>
        <w:t xml:space="preserve"> interfaces</w:t>
      </w:r>
    </w:p>
    <w:p w14:paraId="4F8E32C6" w14:textId="06516E3A" w:rsidR="007973F7" w:rsidRDefault="007973F7" w:rsidP="007973F7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WordPress.org, San Francisco, CA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t>Theme Reviewer (volunteer)</w:t>
      </w:r>
      <w:r w:rsidRPr="00021696">
        <w:rPr>
          <w:rFonts w:ascii="Arial" w:hAnsi="Arial" w:cs="Arial"/>
          <w:i/>
          <w:sz w:val="22"/>
          <w:szCs w:val="22"/>
        </w:rPr>
        <w:t xml:space="preserve">, </w:t>
      </w:r>
      <w:r w:rsidR="00012B18">
        <w:rPr>
          <w:rFonts w:ascii="Arial" w:hAnsi="Arial" w:cs="Arial"/>
          <w:i/>
          <w:sz w:val="22"/>
          <w:szCs w:val="22"/>
        </w:rPr>
        <w:t>June</w:t>
      </w:r>
      <w:r>
        <w:rPr>
          <w:rFonts w:ascii="Arial" w:hAnsi="Arial" w:cs="Arial"/>
          <w:i/>
          <w:sz w:val="22"/>
          <w:szCs w:val="22"/>
        </w:rPr>
        <w:t xml:space="preserve"> 2017 –</w:t>
      </w:r>
      <w:r w:rsidR="00012B18">
        <w:rPr>
          <w:rFonts w:ascii="Arial" w:hAnsi="Arial" w:cs="Arial"/>
          <w:i/>
          <w:sz w:val="22"/>
          <w:szCs w:val="22"/>
        </w:rPr>
        <w:t xml:space="preserve"> Sept 2017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br/>
        <w:t xml:space="preserve">• </w:t>
      </w:r>
      <w:r>
        <w:rPr>
          <w:rFonts w:ascii="Arial" w:hAnsi="Arial" w:cs="Arial"/>
          <w:sz w:val="22"/>
          <w:szCs w:val="22"/>
        </w:rPr>
        <w:t>Check</w:t>
      </w:r>
      <w:r w:rsidR="00012B18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if the themes follow the requirements of web accessibility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 xml:space="preserve">• </w:t>
      </w:r>
      <w:r w:rsidR="00012B18">
        <w:rPr>
          <w:rFonts w:ascii="Arial" w:hAnsi="Arial" w:cs="Arial"/>
          <w:sz w:val="22"/>
          <w:szCs w:val="22"/>
        </w:rPr>
        <w:t>Did</w:t>
      </w:r>
      <w:r>
        <w:rPr>
          <w:rFonts w:ascii="Arial" w:hAnsi="Arial" w:cs="Arial"/>
          <w:sz w:val="22"/>
          <w:szCs w:val="22"/>
        </w:rPr>
        <w:t xml:space="preserve"> code review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012B18">
        <w:rPr>
          <w:rFonts w:ascii="Arial" w:hAnsi="Arial" w:cs="Arial"/>
          <w:sz w:val="22"/>
          <w:szCs w:val="22"/>
        </w:rPr>
        <w:t>Identified</w:t>
      </w:r>
      <w:r>
        <w:rPr>
          <w:rFonts w:ascii="Arial" w:hAnsi="Arial" w:cs="Arial"/>
          <w:sz w:val="22"/>
          <w:szCs w:val="22"/>
        </w:rPr>
        <w:t xml:space="preserve"> cross-browser and device issues</w:t>
      </w:r>
    </w:p>
    <w:p w14:paraId="2D00EFD6" w14:textId="7B821191" w:rsidR="005B31AC" w:rsidRPr="006D13D6" w:rsidRDefault="00980234" w:rsidP="00847D13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Digaai.com, Sao Paulo, Brazil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t>UI</w:t>
      </w:r>
      <w:r w:rsidRPr="000A5D40">
        <w:rPr>
          <w:rFonts w:ascii="Arial" w:hAnsi="Arial" w:cs="Arial"/>
          <w:i/>
          <w:sz w:val="22"/>
          <w:szCs w:val="22"/>
        </w:rPr>
        <w:t xml:space="preserve"> Developer, </w:t>
      </w:r>
      <w:r w:rsidR="00CD49F8">
        <w:rPr>
          <w:rFonts w:ascii="Arial" w:hAnsi="Arial" w:cs="Arial"/>
          <w:i/>
          <w:sz w:val="22"/>
          <w:szCs w:val="22"/>
        </w:rPr>
        <w:t>Mar</w:t>
      </w:r>
      <w:r>
        <w:rPr>
          <w:rFonts w:ascii="Arial" w:hAnsi="Arial" w:cs="Arial"/>
          <w:i/>
          <w:sz w:val="22"/>
          <w:szCs w:val="22"/>
        </w:rPr>
        <w:t xml:space="preserve"> 2015</w:t>
      </w:r>
      <w:r w:rsidRPr="000A5D40">
        <w:rPr>
          <w:rFonts w:ascii="Arial" w:hAnsi="Arial" w:cs="Arial"/>
          <w:i/>
          <w:sz w:val="22"/>
          <w:szCs w:val="22"/>
        </w:rPr>
        <w:t xml:space="preserve"> – Jan 201</w:t>
      </w:r>
      <w:r>
        <w:rPr>
          <w:rFonts w:ascii="Arial" w:hAnsi="Arial" w:cs="Arial"/>
          <w:i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Designed, developed and maintained a website</w:t>
      </w:r>
      <w:r w:rsidRPr="007107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using PHP (WordPress), HTML and CSS</w:t>
      </w:r>
      <w:r>
        <w:rPr>
          <w:rFonts w:ascii="Arial" w:hAnsi="Arial" w:cs="Arial"/>
          <w:sz w:val="22"/>
          <w:szCs w:val="22"/>
        </w:rPr>
        <w:br/>
      </w:r>
      <w:r w:rsidRPr="007107A3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Optimized site for usability, SEO, and accessibility</w:t>
      </w:r>
      <w:r w:rsidR="00847D13">
        <w:rPr>
          <w:rFonts w:ascii="Arial" w:hAnsi="Arial" w:cs="Arial"/>
          <w:sz w:val="22"/>
          <w:szCs w:val="22"/>
        </w:rPr>
        <w:br/>
      </w:r>
      <w:r w:rsidR="00B325D1">
        <w:rPr>
          <w:rFonts w:ascii="Arial" w:hAnsi="Arial" w:cs="Arial"/>
          <w:sz w:val="22"/>
          <w:szCs w:val="22"/>
        </w:rPr>
        <w:br/>
      </w:r>
      <w:r w:rsidR="006472D4">
        <w:rPr>
          <w:rFonts w:ascii="Arial" w:hAnsi="Arial" w:cs="Arial"/>
          <w:b/>
          <w:sz w:val="22"/>
          <w:szCs w:val="22"/>
        </w:rPr>
        <w:t>Internet Group of Brazil</w:t>
      </w:r>
      <w:r w:rsidR="00CE6877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CE6877">
        <w:rPr>
          <w:rFonts w:ascii="Arial" w:hAnsi="Arial" w:cs="Arial"/>
          <w:b/>
          <w:sz w:val="22"/>
          <w:szCs w:val="22"/>
        </w:rPr>
        <w:t>iG</w:t>
      </w:r>
      <w:proofErr w:type="spellEnd"/>
      <w:r w:rsidR="00CE6877">
        <w:rPr>
          <w:rFonts w:ascii="Arial" w:hAnsi="Arial" w:cs="Arial"/>
          <w:b/>
          <w:sz w:val="22"/>
          <w:szCs w:val="22"/>
        </w:rPr>
        <w:t>)</w:t>
      </w:r>
      <w:r w:rsidR="00991D1C">
        <w:rPr>
          <w:rFonts w:ascii="Arial" w:hAnsi="Arial" w:cs="Arial"/>
          <w:b/>
          <w:sz w:val="22"/>
          <w:szCs w:val="22"/>
        </w:rPr>
        <w:t>, Sao Paulo, Brazil</w:t>
      </w:r>
      <w:r w:rsidR="00641A6C">
        <w:rPr>
          <w:rFonts w:ascii="Arial" w:hAnsi="Arial" w:cs="Arial"/>
          <w:b/>
          <w:sz w:val="22"/>
          <w:szCs w:val="22"/>
        </w:rPr>
        <w:br/>
      </w:r>
      <w:r w:rsidR="00FC5827">
        <w:rPr>
          <w:rFonts w:ascii="Arial" w:hAnsi="Arial" w:cs="Arial"/>
          <w:i/>
          <w:sz w:val="22"/>
          <w:szCs w:val="22"/>
        </w:rPr>
        <w:t>Web</w:t>
      </w:r>
      <w:r w:rsidR="006472D4">
        <w:rPr>
          <w:rFonts w:ascii="Arial" w:hAnsi="Arial" w:cs="Arial"/>
          <w:i/>
          <w:sz w:val="22"/>
          <w:szCs w:val="22"/>
        </w:rPr>
        <w:t xml:space="preserve"> Developer</w:t>
      </w:r>
      <w:r w:rsidR="00975DC0">
        <w:rPr>
          <w:rFonts w:ascii="Arial" w:hAnsi="Arial" w:cs="Arial"/>
          <w:i/>
          <w:sz w:val="22"/>
          <w:szCs w:val="22"/>
        </w:rPr>
        <w:t>/Digital Manager</w:t>
      </w:r>
      <w:r w:rsidR="009352A4" w:rsidRPr="002A76BD">
        <w:rPr>
          <w:rFonts w:ascii="Arial" w:hAnsi="Arial" w:cs="Arial"/>
          <w:i/>
          <w:sz w:val="22"/>
          <w:szCs w:val="22"/>
        </w:rPr>
        <w:t xml:space="preserve">, </w:t>
      </w:r>
      <w:r w:rsidR="00495753">
        <w:rPr>
          <w:rFonts w:ascii="Arial" w:hAnsi="Arial" w:cs="Arial"/>
          <w:i/>
          <w:sz w:val="22"/>
          <w:szCs w:val="22"/>
        </w:rPr>
        <w:t>Jan 2014</w:t>
      </w:r>
      <w:r w:rsidR="002A76BD" w:rsidRPr="002A76BD">
        <w:rPr>
          <w:rFonts w:ascii="Arial" w:hAnsi="Arial" w:cs="Arial"/>
          <w:i/>
          <w:sz w:val="22"/>
          <w:szCs w:val="22"/>
        </w:rPr>
        <w:t xml:space="preserve"> – </w:t>
      </w:r>
      <w:r w:rsidR="00C2713F">
        <w:rPr>
          <w:rFonts w:ascii="Arial" w:hAnsi="Arial" w:cs="Arial"/>
          <w:i/>
          <w:sz w:val="22"/>
          <w:szCs w:val="22"/>
        </w:rPr>
        <w:t>Mar</w:t>
      </w:r>
      <w:r w:rsidR="002A76BD" w:rsidRPr="002A76BD">
        <w:rPr>
          <w:rFonts w:ascii="Arial" w:hAnsi="Arial" w:cs="Arial"/>
          <w:i/>
          <w:sz w:val="22"/>
          <w:szCs w:val="22"/>
        </w:rPr>
        <w:t xml:space="preserve"> 2015</w:t>
      </w:r>
      <w:r w:rsidR="002A76BD">
        <w:rPr>
          <w:rFonts w:ascii="Arial" w:hAnsi="Arial" w:cs="Arial"/>
          <w:b/>
          <w:sz w:val="22"/>
          <w:szCs w:val="22"/>
        </w:rPr>
        <w:br/>
      </w:r>
      <w:r w:rsidR="000904CE">
        <w:rPr>
          <w:rFonts w:ascii="Arial" w:hAnsi="Arial" w:cs="Arial"/>
          <w:sz w:val="22"/>
          <w:szCs w:val="22"/>
        </w:rPr>
        <w:br/>
      </w:r>
      <w:r w:rsidR="00441E65" w:rsidRPr="007107A3">
        <w:rPr>
          <w:rFonts w:ascii="Arial" w:hAnsi="Arial" w:cs="Arial"/>
          <w:sz w:val="22"/>
          <w:szCs w:val="22"/>
        </w:rPr>
        <w:t xml:space="preserve">• </w:t>
      </w:r>
      <w:r w:rsidR="006472D4">
        <w:rPr>
          <w:rFonts w:ascii="Arial" w:hAnsi="Arial" w:cs="Arial"/>
          <w:sz w:val="22"/>
          <w:szCs w:val="22"/>
        </w:rPr>
        <w:t>Assisted web developers with design development and business requirements</w:t>
      </w:r>
      <w:r w:rsidR="00071E38" w:rsidRPr="007107A3">
        <w:rPr>
          <w:rFonts w:ascii="Arial" w:hAnsi="Arial" w:cs="Arial"/>
          <w:sz w:val="22"/>
          <w:szCs w:val="22"/>
        </w:rPr>
        <w:br/>
      </w:r>
      <w:r w:rsidR="00441E65" w:rsidRPr="007107A3">
        <w:rPr>
          <w:rFonts w:ascii="Arial" w:hAnsi="Arial" w:cs="Arial"/>
          <w:sz w:val="22"/>
          <w:szCs w:val="22"/>
        </w:rPr>
        <w:t xml:space="preserve">• </w:t>
      </w:r>
      <w:r w:rsidR="00E2104F">
        <w:rPr>
          <w:rFonts w:ascii="Arial" w:hAnsi="Arial" w:cs="Arial"/>
          <w:sz w:val="22"/>
          <w:szCs w:val="22"/>
        </w:rPr>
        <w:t>Researched</w:t>
      </w:r>
      <w:r w:rsidR="00727672">
        <w:rPr>
          <w:rFonts w:ascii="Arial" w:hAnsi="Arial" w:cs="Arial"/>
          <w:sz w:val="22"/>
          <w:szCs w:val="22"/>
        </w:rPr>
        <w:t xml:space="preserve"> new technologies </w:t>
      </w:r>
      <w:r w:rsidR="00E2104F" w:rsidRPr="007107A3">
        <w:rPr>
          <w:rFonts w:ascii="Arial" w:hAnsi="Arial" w:cs="Arial"/>
          <w:sz w:val="22"/>
          <w:szCs w:val="22"/>
        </w:rPr>
        <w:t xml:space="preserve">and </w:t>
      </w:r>
      <w:r w:rsidR="00E2104F">
        <w:rPr>
          <w:rFonts w:ascii="Arial" w:hAnsi="Arial" w:cs="Arial"/>
          <w:sz w:val="22"/>
          <w:szCs w:val="22"/>
        </w:rPr>
        <w:t>applied them</w:t>
      </w:r>
      <w:r w:rsidR="00C25020">
        <w:rPr>
          <w:rFonts w:ascii="Arial" w:hAnsi="Arial" w:cs="Arial"/>
          <w:sz w:val="22"/>
          <w:szCs w:val="22"/>
        </w:rPr>
        <w:t xml:space="preserve"> to create products</w:t>
      </w:r>
      <w:r w:rsidR="005B31AC">
        <w:rPr>
          <w:rFonts w:ascii="Arial" w:hAnsi="Arial" w:cs="Arial"/>
          <w:sz w:val="22"/>
          <w:szCs w:val="22"/>
        </w:rPr>
        <w:br/>
      </w:r>
      <w:r w:rsidR="005B31AC" w:rsidRPr="007107A3">
        <w:rPr>
          <w:rFonts w:ascii="Arial" w:hAnsi="Arial" w:cs="Arial"/>
          <w:sz w:val="22"/>
          <w:szCs w:val="22"/>
        </w:rPr>
        <w:t xml:space="preserve">• </w:t>
      </w:r>
      <w:r w:rsidR="005B31AC" w:rsidRPr="005B31AC">
        <w:rPr>
          <w:rFonts w:ascii="Arial" w:hAnsi="Arial" w:cs="Arial"/>
          <w:sz w:val="22"/>
          <w:szCs w:val="22"/>
        </w:rPr>
        <w:t>Produced statistical information and reports for senior managers</w:t>
      </w:r>
    </w:p>
    <w:p w14:paraId="5AABBB9B" w14:textId="14EF1A5D" w:rsidR="006444A5" w:rsidRDefault="006444A5" w:rsidP="000904CE">
      <w:pPr>
        <w:spacing w:line="240" w:lineRule="auto"/>
        <w:rPr>
          <w:rFonts w:ascii="Arial" w:hAnsi="Arial" w:cs="Arial"/>
          <w:sz w:val="22"/>
          <w:szCs w:val="22"/>
        </w:rPr>
      </w:pPr>
    </w:p>
    <w:p w14:paraId="36C5EAF3" w14:textId="662140AF" w:rsidR="006444A5" w:rsidRDefault="005B31AC" w:rsidP="006444A5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br/>
      </w:r>
      <w:r w:rsidR="00616F9E">
        <w:rPr>
          <w:rFonts w:ascii="Arial" w:hAnsi="Arial" w:cs="Arial"/>
          <w:b/>
          <w:sz w:val="22"/>
          <w:szCs w:val="22"/>
          <w:u w:val="single"/>
        </w:rPr>
        <w:br/>
      </w:r>
      <w:r w:rsidR="006444A5" w:rsidRPr="00C3726D">
        <w:rPr>
          <w:rFonts w:ascii="Arial" w:hAnsi="Arial" w:cs="Arial"/>
          <w:b/>
          <w:sz w:val="22"/>
          <w:szCs w:val="22"/>
          <w:u w:val="single"/>
        </w:rPr>
        <w:t>Awards</w:t>
      </w:r>
      <w:r w:rsidR="006444A5">
        <w:rPr>
          <w:rFonts w:ascii="Arial" w:hAnsi="Arial" w:cs="Arial"/>
          <w:sz w:val="22"/>
          <w:szCs w:val="22"/>
          <w:u w:val="single"/>
        </w:rPr>
        <w:br/>
      </w:r>
      <w:r w:rsidR="006444A5">
        <w:rPr>
          <w:rFonts w:ascii="Arial" w:hAnsi="Arial" w:cs="Arial"/>
          <w:sz w:val="22"/>
          <w:szCs w:val="22"/>
        </w:rPr>
        <w:br/>
      </w:r>
      <w:r w:rsidR="006444A5" w:rsidRPr="00E17A53">
        <w:rPr>
          <w:rFonts w:ascii="Arial" w:hAnsi="Arial" w:cs="Arial"/>
          <w:b/>
          <w:sz w:val="22"/>
          <w:szCs w:val="22"/>
        </w:rPr>
        <w:t>1st Place Boston NASA International Space Apps Challenge</w:t>
      </w:r>
      <w:r w:rsidR="006444A5" w:rsidRPr="00E17A53">
        <w:rPr>
          <w:rFonts w:ascii="Arial" w:hAnsi="Arial" w:cs="Arial"/>
          <w:sz w:val="22"/>
          <w:szCs w:val="22"/>
        </w:rPr>
        <w:t>, Boston, 2017</w:t>
      </w:r>
    </w:p>
    <w:p w14:paraId="65BA62C9" w14:textId="22EED6A4" w:rsidR="006444A5" w:rsidRDefault="006444A5" w:rsidP="006444A5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Current project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  <w:u w:val="single"/>
        </w:rPr>
        <w:br/>
      </w:r>
      <w:r w:rsidR="00817AFA">
        <w:rPr>
          <w:rFonts w:ascii="Arial" w:hAnsi="Arial" w:cs="Arial"/>
          <w:b/>
          <w:sz w:val="22"/>
          <w:szCs w:val="22"/>
        </w:rPr>
        <w:t>Boston Jukebox:</w:t>
      </w:r>
      <w:r w:rsidR="00161FDE">
        <w:rPr>
          <w:rFonts w:ascii="Arial" w:hAnsi="Arial" w:cs="Arial"/>
          <w:sz w:val="22"/>
          <w:szCs w:val="22"/>
        </w:rPr>
        <w:t xml:space="preserve"> Digital a</w:t>
      </w:r>
      <w:r>
        <w:rPr>
          <w:rFonts w:ascii="Arial" w:hAnsi="Arial" w:cs="Arial"/>
          <w:sz w:val="22"/>
          <w:szCs w:val="22"/>
        </w:rPr>
        <w:t xml:space="preserve">rt </w:t>
      </w:r>
      <w:r w:rsidR="00161FDE">
        <w:rPr>
          <w:rFonts w:ascii="Arial" w:hAnsi="Arial" w:cs="Arial"/>
          <w:sz w:val="22"/>
          <w:szCs w:val="22"/>
        </w:rPr>
        <w:t xml:space="preserve">installation </w:t>
      </w:r>
      <w:r>
        <w:rPr>
          <w:rFonts w:ascii="Arial" w:hAnsi="Arial" w:cs="Arial"/>
          <w:sz w:val="22"/>
          <w:szCs w:val="22"/>
        </w:rPr>
        <w:t>that</w:t>
      </w:r>
      <w:r w:rsidRPr="00E064B6">
        <w:rPr>
          <w:rFonts w:ascii="Arial" w:hAnsi="Arial" w:cs="Arial"/>
          <w:sz w:val="22"/>
          <w:szCs w:val="22"/>
        </w:rPr>
        <w:t xml:space="preserve"> lets people listen and touch </w:t>
      </w:r>
      <w:r w:rsidR="00161FDE">
        <w:rPr>
          <w:rFonts w:ascii="Arial" w:hAnsi="Arial" w:cs="Arial"/>
          <w:sz w:val="22"/>
          <w:szCs w:val="22"/>
        </w:rPr>
        <w:t>music</w:t>
      </w:r>
      <w:r w:rsidRPr="00E064B6">
        <w:rPr>
          <w:rFonts w:ascii="Arial" w:hAnsi="Arial" w:cs="Arial"/>
          <w:sz w:val="22"/>
          <w:szCs w:val="22"/>
        </w:rPr>
        <w:t xml:space="preserve">. Made </w:t>
      </w:r>
      <w:r w:rsidR="00161FDE">
        <w:rPr>
          <w:rFonts w:ascii="Arial" w:hAnsi="Arial" w:cs="Arial"/>
          <w:sz w:val="22"/>
          <w:szCs w:val="22"/>
        </w:rPr>
        <w:t>using</w:t>
      </w:r>
      <w:r w:rsidRPr="00E064B6">
        <w:rPr>
          <w:rFonts w:ascii="Arial" w:hAnsi="Arial" w:cs="Arial"/>
          <w:sz w:val="22"/>
          <w:szCs w:val="22"/>
        </w:rPr>
        <w:t xml:space="preserve"> Reac</w:t>
      </w:r>
      <w:r>
        <w:rPr>
          <w:rFonts w:ascii="Arial" w:hAnsi="Arial" w:cs="Arial"/>
          <w:sz w:val="22"/>
          <w:szCs w:val="22"/>
        </w:rPr>
        <w:t>t</w:t>
      </w:r>
      <w:r w:rsidRPr="00E064B6">
        <w:rPr>
          <w:rFonts w:ascii="Arial" w:hAnsi="Arial" w:cs="Arial"/>
          <w:sz w:val="22"/>
          <w:szCs w:val="22"/>
        </w:rPr>
        <w:t>JS</w:t>
      </w:r>
      <w:r w:rsidR="00137F6E">
        <w:rPr>
          <w:rFonts w:ascii="Arial" w:hAnsi="Arial" w:cs="Arial"/>
          <w:sz w:val="22"/>
          <w:szCs w:val="22"/>
        </w:rPr>
        <w:t>, NodeJS</w:t>
      </w:r>
      <w:r w:rsidR="00B74FB5">
        <w:rPr>
          <w:rFonts w:ascii="Arial" w:hAnsi="Arial" w:cs="Arial"/>
          <w:sz w:val="22"/>
          <w:szCs w:val="22"/>
        </w:rPr>
        <w:t>,</w:t>
      </w:r>
      <w:r w:rsidRPr="00E064B6">
        <w:rPr>
          <w:rFonts w:ascii="Arial" w:hAnsi="Arial" w:cs="Arial"/>
          <w:sz w:val="22"/>
          <w:szCs w:val="22"/>
        </w:rPr>
        <w:t xml:space="preserve"> and Arduino.</w:t>
      </w:r>
    </w:p>
    <w:p w14:paraId="3209EB9E" w14:textId="04BA7C0F" w:rsidR="00B52BDC" w:rsidRDefault="006444A5" w:rsidP="000904CE">
      <w:pPr>
        <w:spacing w:line="240" w:lineRule="auto"/>
        <w:rPr>
          <w:rFonts w:ascii="Arial" w:hAnsi="Arial" w:cs="Arial"/>
          <w:i/>
          <w:sz w:val="22"/>
          <w:szCs w:val="22"/>
        </w:rPr>
      </w:pPr>
      <w:r w:rsidRPr="00C3726D">
        <w:rPr>
          <w:rFonts w:ascii="Arial" w:hAnsi="Arial" w:cs="Arial"/>
          <w:b/>
          <w:sz w:val="22"/>
          <w:szCs w:val="22"/>
          <w:u w:val="single"/>
        </w:rPr>
        <w:t>Skills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</w:rPr>
        <w:br/>
      </w:r>
      <w:r w:rsidRPr="00137F6E">
        <w:rPr>
          <w:rFonts w:ascii="Arial" w:hAnsi="Arial" w:cs="Arial"/>
          <w:b/>
          <w:sz w:val="22"/>
          <w:szCs w:val="22"/>
        </w:rPr>
        <w:t>Languages:</w:t>
      </w:r>
      <w:r>
        <w:rPr>
          <w:rFonts w:ascii="Arial" w:hAnsi="Arial" w:cs="Arial"/>
          <w:sz w:val="22"/>
          <w:szCs w:val="22"/>
        </w:rPr>
        <w:t xml:space="preserve"> JavaS</w:t>
      </w:r>
      <w:r w:rsidRPr="009352A4">
        <w:rPr>
          <w:rFonts w:ascii="Arial" w:hAnsi="Arial" w:cs="Arial"/>
          <w:sz w:val="22"/>
          <w:szCs w:val="22"/>
        </w:rPr>
        <w:t>cript</w:t>
      </w:r>
      <w:r>
        <w:rPr>
          <w:rFonts w:ascii="Arial" w:hAnsi="Arial" w:cs="Arial"/>
          <w:sz w:val="22"/>
          <w:szCs w:val="22"/>
        </w:rPr>
        <w:t xml:space="preserve"> (ReactJS, React Native, Redux, ES6, N</w:t>
      </w:r>
      <w:r w:rsidR="00767ED3">
        <w:rPr>
          <w:rFonts w:ascii="Arial" w:hAnsi="Arial" w:cs="Arial"/>
          <w:sz w:val="22"/>
          <w:szCs w:val="22"/>
        </w:rPr>
        <w:t>ode, jQuery), HTML5, CSS3</w:t>
      </w:r>
      <w:r w:rsidR="001A568B">
        <w:rPr>
          <w:rFonts w:ascii="Arial" w:hAnsi="Arial" w:cs="Arial"/>
          <w:sz w:val="22"/>
          <w:szCs w:val="22"/>
        </w:rPr>
        <w:t>,</w:t>
      </w:r>
      <w:r w:rsidR="004116A7">
        <w:rPr>
          <w:rFonts w:ascii="Arial" w:hAnsi="Arial" w:cs="Arial"/>
          <w:sz w:val="22"/>
          <w:szCs w:val="22"/>
        </w:rPr>
        <w:t xml:space="preserve"> SASS</w:t>
      </w:r>
      <w:r w:rsidR="001A568B">
        <w:rPr>
          <w:rFonts w:ascii="Arial" w:hAnsi="Arial" w:cs="Arial"/>
          <w:sz w:val="22"/>
          <w:szCs w:val="22"/>
        </w:rPr>
        <w:t>.</w:t>
      </w:r>
      <w:r w:rsidRPr="009352A4">
        <w:rPr>
          <w:rFonts w:ascii="Arial" w:hAnsi="Arial" w:cs="Arial"/>
          <w:sz w:val="22"/>
          <w:szCs w:val="22"/>
        </w:rPr>
        <w:br/>
      </w:r>
      <w:r w:rsidR="00FC0A23">
        <w:rPr>
          <w:rFonts w:ascii="Arial" w:hAnsi="Arial" w:cs="Arial"/>
          <w:b/>
          <w:sz w:val="22"/>
          <w:szCs w:val="22"/>
        </w:rPr>
        <w:br/>
      </w:r>
      <w:r w:rsidRPr="00137F6E">
        <w:rPr>
          <w:rFonts w:ascii="Arial" w:hAnsi="Arial" w:cs="Arial"/>
          <w:b/>
          <w:sz w:val="22"/>
          <w:szCs w:val="22"/>
        </w:rPr>
        <w:t>Frameworks:</w:t>
      </w:r>
      <w:r>
        <w:rPr>
          <w:rFonts w:ascii="Arial" w:hAnsi="Arial" w:cs="Arial"/>
          <w:sz w:val="22"/>
          <w:szCs w:val="22"/>
        </w:rPr>
        <w:t xml:space="preserve"> ReactJS, Bootstrap, Foundation</w:t>
      </w:r>
      <w:r>
        <w:rPr>
          <w:rFonts w:ascii="Arial" w:hAnsi="Arial" w:cs="Arial"/>
          <w:sz w:val="22"/>
          <w:szCs w:val="22"/>
        </w:rPr>
        <w:br/>
      </w:r>
      <w:r w:rsidR="00FC0A23">
        <w:rPr>
          <w:rFonts w:ascii="Arial" w:hAnsi="Arial" w:cs="Arial"/>
          <w:b/>
          <w:sz w:val="22"/>
          <w:szCs w:val="22"/>
        </w:rPr>
        <w:br/>
      </w:r>
      <w:r w:rsidRPr="00137F6E">
        <w:rPr>
          <w:rFonts w:ascii="Arial" w:hAnsi="Arial" w:cs="Arial"/>
          <w:b/>
          <w:sz w:val="22"/>
          <w:szCs w:val="22"/>
        </w:rPr>
        <w:t>Database:</w:t>
      </w:r>
      <w:r>
        <w:rPr>
          <w:rFonts w:ascii="Arial" w:hAnsi="Arial" w:cs="Arial"/>
          <w:sz w:val="22"/>
          <w:szCs w:val="22"/>
        </w:rPr>
        <w:t xml:space="preserve"> Firebase,</w:t>
      </w:r>
      <w:r w:rsidR="00A50431">
        <w:rPr>
          <w:rFonts w:ascii="Arial" w:hAnsi="Arial" w:cs="Arial"/>
          <w:sz w:val="22"/>
          <w:szCs w:val="22"/>
        </w:rPr>
        <w:t xml:space="preserve"> Dynamo DB,</w:t>
      </w:r>
      <w:r>
        <w:rPr>
          <w:rFonts w:ascii="Arial" w:hAnsi="Arial" w:cs="Arial"/>
          <w:sz w:val="22"/>
          <w:szCs w:val="22"/>
        </w:rPr>
        <w:t xml:space="preserve"> </w:t>
      </w:r>
      <w:r w:rsidR="00EF1F34">
        <w:rPr>
          <w:rFonts w:ascii="Arial" w:hAnsi="Arial" w:cs="Arial"/>
          <w:sz w:val="22"/>
          <w:szCs w:val="22"/>
        </w:rPr>
        <w:t>MySQL</w:t>
      </w:r>
      <w:r>
        <w:rPr>
          <w:rFonts w:ascii="Arial" w:hAnsi="Arial" w:cs="Arial"/>
          <w:sz w:val="22"/>
          <w:szCs w:val="22"/>
        </w:rPr>
        <w:t xml:space="preserve"> </w:t>
      </w:r>
      <w:r w:rsidR="00137F6E">
        <w:rPr>
          <w:rFonts w:ascii="Arial" w:hAnsi="Arial" w:cs="Arial"/>
          <w:sz w:val="22"/>
          <w:szCs w:val="22"/>
        </w:rPr>
        <w:br/>
      </w:r>
      <w:r w:rsidR="00FC0A23">
        <w:rPr>
          <w:rFonts w:ascii="Arial" w:hAnsi="Arial" w:cs="Arial"/>
          <w:b/>
          <w:sz w:val="22"/>
          <w:szCs w:val="22"/>
        </w:rPr>
        <w:br/>
      </w:r>
      <w:r w:rsidRPr="00137F6E">
        <w:rPr>
          <w:rFonts w:ascii="Arial" w:hAnsi="Arial" w:cs="Arial"/>
          <w:b/>
          <w:sz w:val="22"/>
          <w:szCs w:val="22"/>
        </w:rPr>
        <w:t>Software:</w:t>
      </w:r>
      <w:r w:rsidRPr="009352A4">
        <w:rPr>
          <w:rFonts w:ascii="Arial" w:hAnsi="Arial" w:cs="Arial"/>
          <w:sz w:val="22"/>
          <w:szCs w:val="22"/>
        </w:rPr>
        <w:t xml:space="preserve"> </w:t>
      </w:r>
      <w:r w:rsidR="00EF1F34">
        <w:rPr>
          <w:rFonts w:ascii="Arial" w:hAnsi="Arial" w:cs="Arial"/>
          <w:sz w:val="22"/>
          <w:szCs w:val="22"/>
        </w:rPr>
        <w:t>Webpack</w:t>
      </w:r>
      <w:r w:rsidR="00540D40">
        <w:rPr>
          <w:rFonts w:ascii="Arial" w:hAnsi="Arial" w:cs="Arial"/>
          <w:sz w:val="22"/>
          <w:szCs w:val="22"/>
        </w:rPr>
        <w:t xml:space="preserve">, </w:t>
      </w:r>
      <w:r w:rsidR="00121FF8">
        <w:rPr>
          <w:rFonts w:ascii="Arial" w:hAnsi="Arial" w:cs="Arial"/>
          <w:sz w:val="22"/>
          <w:szCs w:val="22"/>
        </w:rPr>
        <w:t xml:space="preserve">Gulp, </w:t>
      </w:r>
      <w:r>
        <w:rPr>
          <w:rFonts w:ascii="Arial" w:hAnsi="Arial" w:cs="Arial"/>
          <w:sz w:val="22"/>
          <w:szCs w:val="22"/>
        </w:rPr>
        <w:t xml:space="preserve">Git, </w:t>
      </w:r>
      <w:r w:rsidRPr="009352A4">
        <w:rPr>
          <w:rFonts w:ascii="Arial" w:hAnsi="Arial" w:cs="Arial"/>
          <w:sz w:val="22"/>
          <w:szCs w:val="22"/>
        </w:rPr>
        <w:t>Sketch</w:t>
      </w:r>
      <w:r>
        <w:rPr>
          <w:rFonts w:ascii="Arial" w:hAnsi="Arial" w:cs="Arial"/>
          <w:sz w:val="22"/>
          <w:szCs w:val="22"/>
        </w:rPr>
        <w:t>,</w:t>
      </w:r>
      <w:r w:rsidRPr="009352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52A4">
        <w:rPr>
          <w:rFonts w:ascii="Arial" w:hAnsi="Arial" w:cs="Arial"/>
          <w:sz w:val="22"/>
          <w:szCs w:val="22"/>
        </w:rPr>
        <w:t>Balsamiq</w:t>
      </w:r>
      <w:proofErr w:type="spellEnd"/>
      <w:r w:rsidRPr="009352A4">
        <w:rPr>
          <w:rFonts w:ascii="Arial" w:hAnsi="Arial" w:cs="Arial"/>
          <w:sz w:val="22"/>
          <w:szCs w:val="22"/>
        </w:rPr>
        <w:t>, MAMP,</w:t>
      </w:r>
      <w:r>
        <w:rPr>
          <w:rFonts w:ascii="Arial" w:hAnsi="Arial" w:cs="Arial"/>
          <w:sz w:val="22"/>
          <w:szCs w:val="22"/>
        </w:rPr>
        <w:t xml:space="preserve"> Adobe Creative Suite</w:t>
      </w:r>
      <w:r>
        <w:rPr>
          <w:rFonts w:ascii="Arial" w:hAnsi="Arial" w:cs="Arial"/>
          <w:sz w:val="22"/>
          <w:szCs w:val="22"/>
          <w:u w:val="single"/>
        </w:rPr>
        <w:br/>
      </w:r>
      <w:r w:rsidR="00B40D49">
        <w:rPr>
          <w:rFonts w:ascii="Arial" w:hAnsi="Arial" w:cs="Arial"/>
          <w:b/>
          <w:sz w:val="22"/>
          <w:szCs w:val="22"/>
        </w:rPr>
        <w:br/>
      </w:r>
      <w:r w:rsidR="00F853B5" w:rsidRPr="00C3726D">
        <w:rPr>
          <w:rFonts w:ascii="Arial" w:hAnsi="Arial" w:cs="Arial"/>
          <w:b/>
          <w:sz w:val="22"/>
          <w:szCs w:val="22"/>
          <w:u w:val="single"/>
        </w:rPr>
        <w:t>Education</w:t>
      </w:r>
      <w:r w:rsidR="00F853B5">
        <w:rPr>
          <w:rFonts w:ascii="Arial" w:hAnsi="Arial" w:cs="Arial"/>
          <w:sz w:val="22"/>
          <w:szCs w:val="22"/>
          <w:u w:val="single"/>
        </w:rPr>
        <w:br/>
      </w:r>
      <w:r w:rsidR="00F853B5">
        <w:rPr>
          <w:rFonts w:ascii="Arial" w:hAnsi="Arial" w:cs="Arial"/>
          <w:sz w:val="22"/>
          <w:szCs w:val="22"/>
          <w:u w:val="single"/>
        </w:rPr>
        <w:br/>
      </w:r>
      <w:r w:rsidR="00F853B5" w:rsidRPr="00B52BDC">
        <w:rPr>
          <w:rFonts w:ascii="Arial" w:hAnsi="Arial" w:cs="Arial"/>
          <w:b/>
          <w:sz w:val="22"/>
          <w:szCs w:val="22"/>
        </w:rPr>
        <w:t>Northeastern University</w:t>
      </w:r>
      <w:r w:rsidR="00B421E7">
        <w:rPr>
          <w:rFonts w:ascii="Arial" w:hAnsi="Arial" w:cs="Arial"/>
          <w:b/>
          <w:sz w:val="22"/>
          <w:szCs w:val="22"/>
        </w:rPr>
        <w:t>,</w:t>
      </w:r>
      <w:r w:rsidR="00F853B5" w:rsidRPr="00B52BDC">
        <w:rPr>
          <w:rFonts w:ascii="Arial" w:hAnsi="Arial" w:cs="Arial"/>
          <w:b/>
          <w:sz w:val="22"/>
          <w:szCs w:val="22"/>
        </w:rPr>
        <w:t xml:space="preserve"> 2017</w:t>
      </w:r>
      <w:r w:rsidR="00F853B5">
        <w:rPr>
          <w:rFonts w:ascii="Arial" w:hAnsi="Arial" w:cs="Arial"/>
          <w:sz w:val="22"/>
          <w:szCs w:val="22"/>
          <w:u w:val="single"/>
        </w:rPr>
        <w:br/>
      </w:r>
      <w:r w:rsidR="00B862BA">
        <w:rPr>
          <w:rFonts w:ascii="Arial" w:hAnsi="Arial" w:cs="Arial"/>
          <w:i/>
          <w:sz w:val="22"/>
          <w:szCs w:val="22"/>
        </w:rPr>
        <w:br/>
      </w:r>
      <w:r w:rsidR="00F853B5" w:rsidRPr="00A23206">
        <w:rPr>
          <w:rFonts w:ascii="Arial" w:hAnsi="Arial" w:cs="Arial"/>
          <w:i/>
          <w:sz w:val="22"/>
          <w:szCs w:val="22"/>
        </w:rPr>
        <w:t>Master of Studies in Digital Media</w:t>
      </w:r>
      <w:r w:rsidR="00E17A53">
        <w:rPr>
          <w:rFonts w:ascii="Arial" w:hAnsi="Arial" w:cs="Arial"/>
          <w:i/>
          <w:sz w:val="22"/>
          <w:szCs w:val="22"/>
        </w:rPr>
        <w:t xml:space="preserve"> (U</w:t>
      </w:r>
      <w:r w:rsidR="00924031">
        <w:rPr>
          <w:rFonts w:ascii="Arial" w:hAnsi="Arial" w:cs="Arial"/>
          <w:i/>
          <w:sz w:val="22"/>
          <w:szCs w:val="22"/>
        </w:rPr>
        <w:t>ser Experience</w:t>
      </w:r>
      <w:r w:rsidR="00E17A53">
        <w:rPr>
          <w:rFonts w:ascii="Arial" w:hAnsi="Arial" w:cs="Arial"/>
          <w:i/>
          <w:sz w:val="22"/>
          <w:szCs w:val="22"/>
        </w:rPr>
        <w:t xml:space="preserve"> and Development</w:t>
      </w:r>
      <w:r w:rsidR="00982F22">
        <w:rPr>
          <w:rFonts w:ascii="Arial" w:hAnsi="Arial" w:cs="Arial"/>
          <w:i/>
          <w:sz w:val="22"/>
          <w:szCs w:val="22"/>
        </w:rPr>
        <w:t>)</w:t>
      </w:r>
      <w:r w:rsidR="00F853B5" w:rsidRPr="00A23206">
        <w:rPr>
          <w:rFonts w:ascii="Arial" w:hAnsi="Arial" w:cs="Arial"/>
          <w:i/>
          <w:sz w:val="22"/>
          <w:szCs w:val="22"/>
        </w:rPr>
        <w:t>, Boston, MA</w:t>
      </w:r>
    </w:p>
    <w:p w14:paraId="6A856E2F" w14:textId="241A8C03" w:rsidR="00CE696F" w:rsidRPr="00B40D49" w:rsidRDefault="00CE696F" w:rsidP="000904CE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MIT Sloan</w:t>
      </w:r>
      <w:r w:rsidRPr="00B52BDC">
        <w:rPr>
          <w:rFonts w:ascii="Arial" w:hAnsi="Arial" w:cs="Arial"/>
          <w:b/>
          <w:sz w:val="22"/>
          <w:szCs w:val="22"/>
        </w:rPr>
        <w:t>,</w:t>
      </w:r>
      <w:r w:rsidRPr="00B52BDC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  <w:u w:val="single"/>
        </w:rPr>
        <w:br/>
      </w:r>
      <w:r w:rsidR="00B862BA">
        <w:rPr>
          <w:rFonts w:ascii="Arial" w:hAnsi="Arial" w:cs="Arial"/>
          <w:i/>
          <w:sz w:val="22"/>
          <w:szCs w:val="22"/>
        </w:rPr>
        <w:br/>
      </w:r>
      <w:r w:rsidRPr="00CE696F">
        <w:rPr>
          <w:rFonts w:ascii="Arial" w:hAnsi="Arial" w:cs="Arial"/>
          <w:i/>
          <w:sz w:val="22"/>
          <w:szCs w:val="22"/>
        </w:rPr>
        <w:t xml:space="preserve">Certification </w:t>
      </w:r>
      <w:r>
        <w:rPr>
          <w:rFonts w:ascii="Arial" w:hAnsi="Arial" w:cs="Arial"/>
          <w:i/>
          <w:sz w:val="22"/>
          <w:szCs w:val="22"/>
        </w:rPr>
        <w:t xml:space="preserve">in </w:t>
      </w:r>
      <w:r w:rsidRPr="00CE696F">
        <w:rPr>
          <w:rFonts w:ascii="Arial" w:hAnsi="Arial" w:cs="Arial"/>
          <w:i/>
          <w:sz w:val="22"/>
          <w:szCs w:val="22"/>
        </w:rPr>
        <w:t>Strategy</w:t>
      </w:r>
      <w:r>
        <w:rPr>
          <w:rFonts w:ascii="Arial" w:hAnsi="Arial" w:cs="Arial"/>
          <w:i/>
          <w:sz w:val="22"/>
          <w:szCs w:val="22"/>
        </w:rPr>
        <w:t xml:space="preserve"> and Innovation</w:t>
      </w:r>
      <w:r w:rsidRPr="00CE696F">
        <w:rPr>
          <w:rFonts w:ascii="Arial" w:hAnsi="Arial" w:cs="Arial"/>
          <w:i/>
          <w:sz w:val="22"/>
          <w:szCs w:val="22"/>
        </w:rPr>
        <w:t>, Cambridge, MA</w:t>
      </w:r>
    </w:p>
    <w:p w14:paraId="795238BD" w14:textId="10E8AB75" w:rsidR="006444A5" w:rsidRPr="002162B0" w:rsidRDefault="006444A5" w:rsidP="000904CE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Portfolio and contact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  <w:u w:val="single"/>
        </w:rPr>
        <w:br/>
      </w:r>
      <w:r w:rsidRPr="00817AFA">
        <w:rPr>
          <w:rFonts w:ascii="Arial" w:hAnsi="Arial" w:cs="Arial"/>
          <w:b/>
          <w:sz w:val="22"/>
          <w:szCs w:val="22"/>
        </w:rPr>
        <w:t>Portfolio:</w:t>
      </w:r>
      <w:r>
        <w:rPr>
          <w:rFonts w:ascii="Arial" w:hAnsi="Arial" w:cs="Arial"/>
          <w:sz w:val="22"/>
          <w:szCs w:val="22"/>
        </w:rPr>
        <w:t xml:space="preserve"> tiagocosta.co</w:t>
      </w:r>
      <w:r w:rsidR="00AE09A9">
        <w:rPr>
          <w:rFonts w:ascii="Arial" w:hAnsi="Arial" w:cs="Arial"/>
          <w:sz w:val="22"/>
          <w:szCs w:val="22"/>
        </w:rPr>
        <w:br/>
      </w:r>
      <w:r w:rsidR="00AE09A9" w:rsidRPr="00AE09A9">
        <w:rPr>
          <w:rFonts w:ascii="Arial" w:hAnsi="Arial" w:cs="Arial"/>
          <w:b/>
          <w:sz w:val="22"/>
          <w:szCs w:val="22"/>
        </w:rPr>
        <w:t>GitHu</w:t>
      </w:r>
      <w:r w:rsidR="002162B0" w:rsidRPr="00AE09A9">
        <w:rPr>
          <w:rFonts w:ascii="Arial" w:hAnsi="Arial" w:cs="Arial"/>
          <w:b/>
          <w:sz w:val="22"/>
          <w:szCs w:val="22"/>
        </w:rPr>
        <w:t>b</w:t>
      </w:r>
      <w:r w:rsidR="004D3E4D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AE09A9">
        <w:rPr>
          <w:rFonts w:ascii="Arial" w:hAnsi="Arial" w:cs="Arial"/>
          <w:sz w:val="22"/>
          <w:szCs w:val="22"/>
        </w:rPr>
        <w:t>tiagodcosta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817AFA">
        <w:rPr>
          <w:rFonts w:ascii="Arial" w:hAnsi="Arial" w:cs="Arial"/>
          <w:b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</w:t>
      </w:r>
      <w:r w:rsidR="004807F1" w:rsidRPr="004807F1">
        <w:rPr>
          <w:rFonts w:ascii="Arial" w:hAnsi="Arial" w:cs="Arial"/>
          <w:sz w:val="22"/>
          <w:szCs w:val="22"/>
        </w:rPr>
        <w:t>tiago@tiagocosta.co</w:t>
      </w:r>
      <w:r w:rsidR="004807F1">
        <w:rPr>
          <w:rFonts w:ascii="Arial" w:hAnsi="Arial" w:cs="Arial"/>
          <w:sz w:val="22"/>
          <w:szCs w:val="22"/>
        </w:rPr>
        <w:br/>
      </w:r>
      <w:r w:rsidR="004807F1" w:rsidRPr="00817AFA">
        <w:rPr>
          <w:rFonts w:ascii="Arial" w:hAnsi="Arial" w:cs="Arial"/>
          <w:b/>
          <w:sz w:val="22"/>
          <w:szCs w:val="22"/>
        </w:rPr>
        <w:t>Phone:</w:t>
      </w:r>
      <w:r w:rsidR="004807F1" w:rsidRPr="007107A3">
        <w:rPr>
          <w:rFonts w:ascii="Arial" w:hAnsi="Arial" w:cs="Arial"/>
          <w:sz w:val="22"/>
          <w:szCs w:val="22"/>
        </w:rPr>
        <w:t xml:space="preserve"> 617–803–2925</w:t>
      </w:r>
    </w:p>
    <w:sectPr w:rsidR="006444A5" w:rsidRPr="002162B0" w:rsidSect="00121FF8">
      <w:type w:val="continuous"/>
      <w:pgSz w:w="12240" w:h="15840"/>
      <w:pgMar w:top="9" w:right="720" w:bottom="423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39"/>
    <w:rsid w:val="00004A77"/>
    <w:rsid w:val="000059FF"/>
    <w:rsid w:val="0000776A"/>
    <w:rsid w:val="00007993"/>
    <w:rsid w:val="00012B18"/>
    <w:rsid w:val="000156AF"/>
    <w:rsid w:val="00021696"/>
    <w:rsid w:val="00030AAA"/>
    <w:rsid w:val="00050FC0"/>
    <w:rsid w:val="00051A45"/>
    <w:rsid w:val="000555B0"/>
    <w:rsid w:val="00057481"/>
    <w:rsid w:val="00071E38"/>
    <w:rsid w:val="00081CD4"/>
    <w:rsid w:val="000858B8"/>
    <w:rsid w:val="000904CE"/>
    <w:rsid w:val="00091291"/>
    <w:rsid w:val="00091D65"/>
    <w:rsid w:val="000A5D40"/>
    <w:rsid w:val="000C037B"/>
    <w:rsid w:val="000C1D8D"/>
    <w:rsid w:val="000C5550"/>
    <w:rsid w:val="000D272F"/>
    <w:rsid w:val="000F2B0F"/>
    <w:rsid w:val="00101D14"/>
    <w:rsid w:val="0010210D"/>
    <w:rsid w:val="0010706A"/>
    <w:rsid w:val="00117BD1"/>
    <w:rsid w:val="00121FF8"/>
    <w:rsid w:val="00136B55"/>
    <w:rsid w:val="00137F6E"/>
    <w:rsid w:val="00140978"/>
    <w:rsid w:val="00161FDE"/>
    <w:rsid w:val="00162DDC"/>
    <w:rsid w:val="00163429"/>
    <w:rsid w:val="00163539"/>
    <w:rsid w:val="00171AA5"/>
    <w:rsid w:val="001812D9"/>
    <w:rsid w:val="00181E80"/>
    <w:rsid w:val="00190B99"/>
    <w:rsid w:val="00191ECD"/>
    <w:rsid w:val="00194034"/>
    <w:rsid w:val="001A2336"/>
    <w:rsid w:val="001A2EBA"/>
    <w:rsid w:val="001A4F76"/>
    <w:rsid w:val="001A568B"/>
    <w:rsid w:val="001A7847"/>
    <w:rsid w:val="001B1D6E"/>
    <w:rsid w:val="001B3279"/>
    <w:rsid w:val="001B48BF"/>
    <w:rsid w:val="001C04BD"/>
    <w:rsid w:val="001C36DB"/>
    <w:rsid w:val="001C5EC7"/>
    <w:rsid w:val="001C7B71"/>
    <w:rsid w:val="001E5B9C"/>
    <w:rsid w:val="001E7650"/>
    <w:rsid w:val="001F7A6A"/>
    <w:rsid w:val="002026A0"/>
    <w:rsid w:val="00207EF3"/>
    <w:rsid w:val="002162B0"/>
    <w:rsid w:val="00241BEC"/>
    <w:rsid w:val="00244DF5"/>
    <w:rsid w:val="002527D7"/>
    <w:rsid w:val="00252BB2"/>
    <w:rsid w:val="00253644"/>
    <w:rsid w:val="00254B5F"/>
    <w:rsid w:val="00261724"/>
    <w:rsid w:val="0026299F"/>
    <w:rsid w:val="0026320A"/>
    <w:rsid w:val="002723F4"/>
    <w:rsid w:val="0029545D"/>
    <w:rsid w:val="00297736"/>
    <w:rsid w:val="002A4C59"/>
    <w:rsid w:val="002A76BD"/>
    <w:rsid w:val="002B715D"/>
    <w:rsid w:val="002C7942"/>
    <w:rsid w:val="002D7341"/>
    <w:rsid w:val="002E3BE0"/>
    <w:rsid w:val="002E5F0A"/>
    <w:rsid w:val="002E7A15"/>
    <w:rsid w:val="00306568"/>
    <w:rsid w:val="00326489"/>
    <w:rsid w:val="00333A9F"/>
    <w:rsid w:val="00335799"/>
    <w:rsid w:val="00343B27"/>
    <w:rsid w:val="00351646"/>
    <w:rsid w:val="00352B2A"/>
    <w:rsid w:val="00353498"/>
    <w:rsid w:val="0035609F"/>
    <w:rsid w:val="00357A64"/>
    <w:rsid w:val="00367665"/>
    <w:rsid w:val="00372F74"/>
    <w:rsid w:val="003747D5"/>
    <w:rsid w:val="003808C6"/>
    <w:rsid w:val="00383E67"/>
    <w:rsid w:val="0039367D"/>
    <w:rsid w:val="003A4110"/>
    <w:rsid w:val="003A4C53"/>
    <w:rsid w:val="003C5EE3"/>
    <w:rsid w:val="003D314A"/>
    <w:rsid w:val="003E196A"/>
    <w:rsid w:val="003E5BE1"/>
    <w:rsid w:val="003F197E"/>
    <w:rsid w:val="004009FA"/>
    <w:rsid w:val="00406058"/>
    <w:rsid w:val="004116A7"/>
    <w:rsid w:val="00430A62"/>
    <w:rsid w:val="004375AE"/>
    <w:rsid w:val="00441E65"/>
    <w:rsid w:val="00455A50"/>
    <w:rsid w:val="004807F1"/>
    <w:rsid w:val="004906CC"/>
    <w:rsid w:val="00495753"/>
    <w:rsid w:val="004965BD"/>
    <w:rsid w:val="004A2DD9"/>
    <w:rsid w:val="004A37C6"/>
    <w:rsid w:val="004A779F"/>
    <w:rsid w:val="004C35E9"/>
    <w:rsid w:val="004C4718"/>
    <w:rsid w:val="004C5E1B"/>
    <w:rsid w:val="004D3E4D"/>
    <w:rsid w:val="004E63C4"/>
    <w:rsid w:val="00523402"/>
    <w:rsid w:val="00523F78"/>
    <w:rsid w:val="00540D40"/>
    <w:rsid w:val="0057059B"/>
    <w:rsid w:val="00595546"/>
    <w:rsid w:val="005A0761"/>
    <w:rsid w:val="005A4DBF"/>
    <w:rsid w:val="005A625C"/>
    <w:rsid w:val="005A7FAB"/>
    <w:rsid w:val="005B1674"/>
    <w:rsid w:val="005B31AC"/>
    <w:rsid w:val="005B38BF"/>
    <w:rsid w:val="005B791C"/>
    <w:rsid w:val="005C3EAE"/>
    <w:rsid w:val="005C75EB"/>
    <w:rsid w:val="005D6D80"/>
    <w:rsid w:val="005E2D83"/>
    <w:rsid w:val="005E6FB9"/>
    <w:rsid w:val="005F11A9"/>
    <w:rsid w:val="005F6903"/>
    <w:rsid w:val="005F7224"/>
    <w:rsid w:val="00606A15"/>
    <w:rsid w:val="00616F9E"/>
    <w:rsid w:val="006226DD"/>
    <w:rsid w:val="006241AA"/>
    <w:rsid w:val="0063254C"/>
    <w:rsid w:val="00632D59"/>
    <w:rsid w:val="0063379D"/>
    <w:rsid w:val="00636B78"/>
    <w:rsid w:val="00640BF2"/>
    <w:rsid w:val="00641A6C"/>
    <w:rsid w:val="006444A5"/>
    <w:rsid w:val="006472D4"/>
    <w:rsid w:val="00651544"/>
    <w:rsid w:val="00652E53"/>
    <w:rsid w:val="00660F7D"/>
    <w:rsid w:val="006610C9"/>
    <w:rsid w:val="00663C25"/>
    <w:rsid w:val="00680DB6"/>
    <w:rsid w:val="00682250"/>
    <w:rsid w:val="00683C79"/>
    <w:rsid w:val="006A00A5"/>
    <w:rsid w:val="006A3E44"/>
    <w:rsid w:val="006B5992"/>
    <w:rsid w:val="006B7A75"/>
    <w:rsid w:val="006C0A9E"/>
    <w:rsid w:val="006C576E"/>
    <w:rsid w:val="006C57AB"/>
    <w:rsid w:val="006C6232"/>
    <w:rsid w:val="006C74B7"/>
    <w:rsid w:val="006D13D6"/>
    <w:rsid w:val="006E2C50"/>
    <w:rsid w:val="006E4295"/>
    <w:rsid w:val="006E50DA"/>
    <w:rsid w:val="006E5FB8"/>
    <w:rsid w:val="006F25DE"/>
    <w:rsid w:val="006F530F"/>
    <w:rsid w:val="006F55AC"/>
    <w:rsid w:val="006F6EB3"/>
    <w:rsid w:val="007107A3"/>
    <w:rsid w:val="007124C2"/>
    <w:rsid w:val="00713E8F"/>
    <w:rsid w:val="00722C26"/>
    <w:rsid w:val="00727672"/>
    <w:rsid w:val="00742E19"/>
    <w:rsid w:val="00757361"/>
    <w:rsid w:val="00763B3B"/>
    <w:rsid w:val="00764C96"/>
    <w:rsid w:val="00767ED3"/>
    <w:rsid w:val="00780A28"/>
    <w:rsid w:val="00782C8C"/>
    <w:rsid w:val="007840B5"/>
    <w:rsid w:val="00784A06"/>
    <w:rsid w:val="00785BDC"/>
    <w:rsid w:val="007926A7"/>
    <w:rsid w:val="007973F7"/>
    <w:rsid w:val="007B5029"/>
    <w:rsid w:val="007C30BF"/>
    <w:rsid w:val="007C49E4"/>
    <w:rsid w:val="007C7A47"/>
    <w:rsid w:val="007D1998"/>
    <w:rsid w:val="007D288B"/>
    <w:rsid w:val="007D7D3A"/>
    <w:rsid w:val="007E51FB"/>
    <w:rsid w:val="007E5660"/>
    <w:rsid w:val="007F3ECE"/>
    <w:rsid w:val="0080054B"/>
    <w:rsid w:val="00804197"/>
    <w:rsid w:val="00806D3E"/>
    <w:rsid w:val="0081174F"/>
    <w:rsid w:val="00813CBE"/>
    <w:rsid w:val="00817677"/>
    <w:rsid w:val="00817AFA"/>
    <w:rsid w:val="008436CB"/>
    <w:rsid w:val="00847D13"/>
    <w:rsid w:val="0086048C"/>
    <w:rsid w:val="00876631"/>
    <w:rsid w:val="00876888"/>
    <w:rsid w:val="00885E21"/>
    <w:rsid w:val="008910EF"/>
    <w:rsid w:val="008C0B4D"/>
    <w:rsid w:val="008D0252"/>
    <w:rsid w:val="008D3FED"/>
    <w:rsid w:val="008D4E80"/>
    <w:rsid w:val="008E3FE0"/>
    <w:rsid w:val="008F4595"/>
    <w:rsid w:val="009124DB"/>
    <w:rsid w:val="00923742"/>
    <w:rsid w:val="00923F76"/>
    <w:rsid w:val="00924031"/>
    <w:rsid w:val="00925379"/>
    <w:rsid w:val="0093228A"/>
    <w:rsid w:val="009352A4"/>
    <w:rsid w:val="009568D4"/>
    <w:rsid w:val="0096529B"/>
    <w:rsid w:val="009662C5"/>
    <w:rsid w:val="00974E9E"/>
    <w:rsid w:val="00975DC0"/>
    <w:rsid w:val="00980234"/>
    <w:rsid w:val="00982F22"/>
    <w:rsid w:val="00990CAD"/>
    <w:rsid w:val="00991A95"/>
    <w:rsid w:val="00991D1C"/>
    <w:rsid w:val="00996247"/>
    <w:rsid w:val="009D0AEA"/>
    <w:rsid w:val="009D3100"/>
    <w:rsid w:val="009D59D6"/>
    <w:rsid w:val="009D618E"/>
    <w:rsid w:val="009F2491"/>
    <w:rsid w:val="009F2A6C"/>
    <w:rsid w:val="009F2C94"/>
    <w:rsid w:val="00A003AE"/>
    <w:rsid w:val="00A068D3"/>
    <w:rsid w:val="00A07DA8"/>
    <w:rsid w:val="00A13FB0"/>
    <w:rsid w:val="00A2300B"/>
    <w:rsid w:val="00A23206"/>
    <w:rsid w:val="00A27F1D"/>
    <w:rsid w:val="00A47E61"/>
    <w:rsid w:val="00A50431"/>
    <w:rsid w:val="00A61317"/>
    <w:rsid w:val="00A83159"/>
    <w:rsid w:val="00A868BC"/>
    <w:rsid w:val="00A874F2"/>
    <w:rsid w:val="00A97C5C"/>
    <w:rsid w:val="00AA02F0"/>
    <w:rsid w:val="00AA7AE3"/>
    <w:rsid w:val="00AB041B"/>
    <w:rsid w:val="00AB15B4"/>
    <w:rsid w:val="00AC7B6D"/>
    <w:rsid w:val="00AE09A9"/>
    <w:rsid w:val="00AE12E8"/>
    <w:rsid w:val="00AF0D13"/>
    <w:rsid w:val="00AF749F"/>
    <w:rsid w:val="00B13E7E"/>
    <w:rsid w:val="00B14A0A"/>
    <w:rsid w:val="00B15A08"/>
    <w:rsid w:val="00B262F5"/>
    <w:rsid w:val="00B325D1"/>
    <w:rsid w:val="00B3301B"/>
    <w:rsid w:val="00B40D49"/>
    <w:rsid w:val="00B421E7"/>
    <w:rsid w:val="00B507F4"/>
    <w:rsid w:val="00B51F85"/>
    <w:rsid w:val="00B52BDC"/>
    <w:rsid w:val="00B54A2E"/>
    <w:rsid w:val="00B55B7F"/>
    <w:rsid w:val="00B65E44"/>
    <w:rsid w:val="00B72D02"/>
    <w:rsid w:val="00B74FB5"/>
    <w:rsid w:val="00B82F96"/>
    <w:rsid w:val="00B83414"/>
    <w:rsid w:val="00B84645"/>
    <w:rsid w:val="00B862BA"/>
    <w:rsid w:val="00B954A8"/>
    <w:rsid w:val="00B96E3A"/>
    <w:rsid w:val="00B97DCB"/>
    <w:rsid w:val="00BB59D0"/>
    <w:rsid w:val="00BE6230"/>
    <w:rsid w:val="00BF72F1"/>
    <w:rsid w:val="00C00D9B"/>
    <w:rsid w:val="00C061FB"/>
    <w:rsid w:val="00C17005"/>
    <w:rsid w:val="00C25020"/>
    <w:rsid w:val="00C2713F"/>
    <w:rsid w:val="00C27D5B"/>
    <w:rsid w:val="00C305A0"/>
    <w:rsid w:val="00C32136"/>
    <w:rsid w:val="00C33430"/>
    <w:rsid w:val="00C3546C"/>
    <w:rsid w:val="00C3726D"/>
    <w:rsid w:val="00C40F26"/>
    <w:rsid w:val="00C41216"/>
    <w:rsid w:val="00C50CAD"/>
    <w:rsid w:val="00C53575"/>
    <w:rsid w:val="00C536DB"/>
    <w:rsid w:val="00C54FCB"/>
    <w:rsid w:val="00C57677"/>
    <w:rsid w:val="00C72E15"/>
    <w:rsid w:val="00C73C1C"/>
    <w:rsid w:val="00C73FDF"/>
    <w:rsid w:val="00C745BA"/>
    <w:rsid w:val="00CA65F2"/>
    <w:rsid w:val="00CB4139"/>
    <w:rsid w:val="00CD28D7"/>
    <w:rsid w:val="00CD49F8"/>
    <w:rsid w:val="00CD7D60"/>
    <w:rsid w:val="00CE2484"/>
    <w:rsid w:val="00CE6877"/>
    <w:rsid w:val="00CE696F"/>
    <w:rsid w:val="00D04DEF"/>
    <w:rsid w:val="00D16814"/>
    <w:rsid w:val="00D25962"/>
    <w:rsid w:val="00D44C4F"/>
    <w:rsid w:val="00D47B74"/>
    <w:rsid w:val="00D52995"/>
    <w:rsid w:val="00D65A17"/>
    <w:rsid w:val="00D668EF"/>
    <w:rsid w:val="00D72DAF"/>
    <w:rsid w:val="00D73732"/>
    <w:rsid w:val="00D7509D"/>
    <w:rsid w:val="00D76551"/>
    <w:rsid w:val="00D8416B"/>
    <w:rsid w:val="00D93EA3"/>
    <w:rsid w:val="00D94266"/>
    <w:rsid w:val="00DC02C0"/>
    <w:rsid w:val="00DC7CF3"/>
    <w:rsid w:val="00DF2450"/>
    <w:rsid w:val="00DF7F53"/>
    <w:rsid w:val="00E064B6"/>
    <w:rsid w:val="00E11961"/>
    <w:rsid w:val="00E17A53"/>
    <w:rsid w:val="00E2104F"/>
    <w:rsid w:val="00E21DC3"/>
    <w:rsid w:val="00E23BAB"/>
    <w:rsid w:val="00E2593C"/>
    <w:rsid w:val="00E430FA"/>
    <w:rsid w:val="00E46D44"/>
    <w:rsid w:val="00E60FA2"/>
    <w:rsid w:val="00E7030C"/>
    <w:rsid w:val="00E76530"/>
    <w:rsid w:val="00E83299"/>
    <w:rsid w:val="00E90817"/>
    <w:rsid w:val="00EA290D"/>
    <w:rsid w:val="00EA3EDF"/>
    <w:rsid w:val="00EA6CFD"/>
    <w:rsid w:val="00EE357B"/>
    <w:rsid w:val="00EE5F70"/>
    <w:rsid w:val="00EE71D7"/>
    <w:rsid w:val="00EF1F34"/>
    <w:rsid w:val="00EF2B6D"/>
    <w:rsid w:val="00F12CD1"/>
    <w:rsid w:val="00F13277"/>
    <w:rsid w:val="00F17258"/>
    <w:rsid w:val="00F269B8"/>
    <w:rsid w:val="00F30573"/>
    <w:rsid w:val="00F327B9"/>
    <w:rsid w:val="00F510FF"/>
    <w:rsid w:val="00F54459"/>
    <w:rsid w:val="00F61DAB"/>
    <w:rsid w:val="00F8369B"/>
    <w:rsid w:val="00F853B5"/>
    <w:rsid w:val="00F92255"/>
    <w:rsid w:val="00FA1716"/>
    <w:rsid w:val="00FA350B"/>
    <w:rsid w:val="00FB200A"/>
    <w:rsid w:val="00FB22A0"/>
    <w:rsid w:val="00FC0A23"/>
    <w:rsid w:val="00FC44BA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900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DEF"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071E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agocosta/Dropbox/Resume%20and%20cover%20letters/Internships/ConstantContact/Tiago_Costa_resume_Jan_24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F1CFB-5D81-F440-BAAB-67DFB118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Tiago_Costa_resume_Jan_24_2017.dotx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Costa</dc:creator>
  <cp:keywords/>
  <dc:description/>
  <cp:lastModifiedBy>Tiago Costa</cp:lastModifiedBy>
  <cp:revision>2</cp:revision>
  <cp:lastPrinted>2015-06-09T19:00:00Z</cp:lastPrinted>
  <dcterms:created xsi:type="dcterms:W3CDTF">2018-11-11T20:51:00Z</dcterms:created>
  <dcterms:modified xsi:type="dcterms:W3CDTF">2018-11-11T20:51:00Z</dcterms:modified>
</cp:coreProperties>
</file>